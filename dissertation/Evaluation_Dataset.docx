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5920" w:type="dxa"/>
        <w:tblInd w:w="93" w:type="dxa"/>
        <w:tblLook w:val="04A0" w:firstRow="1" w:lastRow="0" w:firstColumn="1" w:lastColumn="0" w:noHBand="0" w:noVBand="1"/>
      </w:tblPr>
      <w:tblGrid>
        <w:gridCol w:w="3540"/>
        <w:gridCol w:w="760"/>
        <w:gridCol w:w="2340"/>
        <w:gridCol w:w="1420"/>
        <w:gridCol w:w="1400"/>
        <w:gridCol w:w="1540"/>
        <w:gridCol w:w="1600"/>
        <w:gridCol w:w="1900"/>
        <w:gridCol w:w="1420"/>
      </w:tblGrid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Title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Year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Detective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Location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Point of view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Cause of death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Victim's gender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Murderer's gender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b/>
                <w:bCs/>
                <w:color w:val="000000"/>
                <w:lang w:eastAsia="en-GB"/>
              </w:rPr>
              <w:t>Book's ratings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Mysterious Affair at Styles'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1920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3.96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Secret Adversary'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1922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'Tommy and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Tuppence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3.82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Murder on the Links'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1923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Stabbing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3.77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Man in the Brown Suit'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1924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'Colonel Race'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Accident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3.95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Secret of Chimneys'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1925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'Superintendent Battle'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'The Murder of Roger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Ackroyd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1926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Stabbing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4.17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Big Four'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1927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3.61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Mystery of the Blue Train'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1928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Strangling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3.75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Seven Dials Mystery'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1929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'Superintendent Battle'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3.78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Murder at the Vicarage'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4.02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'The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Sittaford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Mystery'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Concussion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3.67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'Peril at End House'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3.87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'Lord Edgware Dies'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Stabbing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3.87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'Why Didn</w:t>
            </w: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 They Ask Evans?'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Accident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'Murder on the Orient Express'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Stabbing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Lots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4.13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'Three Act Tragedy'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'Death in the Clouds'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3.77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A.B.C. Murders'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Concussion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3.95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'Cards on the Table'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Stabbing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3.88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'Murder in Mesopotamia'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Concussion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3.84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'Death on the Nile'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4.04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'Dumb Witness'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3.79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'Appointment with Death'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's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Christmas'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ThroatSlit</w:t>
            </w:r>
            <w:proofErr w:type="spellEnd"/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3.88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'Murder Is Easy'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1939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'Superintendent Battle'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Accident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3.74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'And then there were none'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4.21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'One Two Buckle My Shoe'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3.72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'Sad Cypress'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3.81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'Evil Under the Sun'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Strangling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3.93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'N or M?'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'Tommy and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Tuppence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Accident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3.72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Body in the Library'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Moving Finger'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'Five Little Pigs'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3.93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lastRenderedPageBreak/>
              <w:t>'Towards Zero'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'Superintendent Battle'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Concussion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'Death Comes as the End'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Accident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'Sparkling Cyanide'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'Colonel Race'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Hollow'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3.75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'Taken at the Flood'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Concussion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3.69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'Crooked House'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1949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3.95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'A Murder Is Announced'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3.94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'They Came to Baghdad'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Stabbing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3.77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'They Do It with Mirrors'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'Mrs </w:t>
            </w:r>
            <w:proofErr w:type="spellStart"/>
            <w:r>
              <w:rPr>
                <w:rFonts w:ascii="Calibri" w:eastAsia="Times New Roman" w:hAnsi="Calibri" w:cs="Times New Roman"/>
                <w:color w:val="000000"/>
                <w:lang w:eastAsia="en-GB"/>
              </w:rPr>
              <w:t>McGinty</w:t>
            </w: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's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Dead'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Concussion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3.79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'After the Funeral'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Concussion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3.82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'A Pocket Full of Rye'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3.82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'Destination Unknown'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3.64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'Hickory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Dickory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Dock'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'Dead Man's Folly'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Strangling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3.76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'4.50 from Paddington'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Strangling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3.91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'Ordeal by Innocence'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bookmarkStart w:id="0" w:name="_GoBack"/>
            <w:bookmarkEnd w:id="0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Concussion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3.76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'Cat Among the Pigeons'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1959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3.81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Pale Horse'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1961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'The Mirror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>Crack'd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sz w:val="20"/>
                <w:szCs w:val="20"/>
                <w:lang w:eastAsia="en-GB"/>
              </w:rPr>
              <w:t xml:space="preserve"> from Side to Side'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1962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3.87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'The Clocks'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1963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Stabbing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3.69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'A Caribbean Mystery'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1964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3.76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'At Bertram\'s Hotel'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1965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3.69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'Third Girl'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1966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Accident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3.59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'Endless Night'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1967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Accident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3.74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'By the Pricking of My Thumbs'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1968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'Tommy and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Tuppence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Hallowe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\'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en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Party'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1969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Drowning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3.66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'Passenger to Frankfurt'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1970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'Mystery novel'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International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None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None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None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3.05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Nemesis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1971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3.74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'Elephants Can Remember'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1972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Shooting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3.62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'Postern of Fate'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1973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'Tommy and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Tuppence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?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3.26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Curtain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1975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Hercule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Poirot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First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Poison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4.03</w:t>
            </w:r>
          </w:p>
        </w:tc>
      </w:tr>
      <w:tr w:rsidR="00FC6553" w:rsidRPr="00FC6553" w:rsidTr="00FC6553">
        <w:trPr>
          <w:trHeight w:val="300"/>
        </w:trPr>
        <w:tc>
          <w:tcPr>
            <w:tcW w:w="3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'Sleeping Murder'</w:t>
            </w:r>
          </w:p>
        </w:tc>
        <w:tc>
          <w:tcPr>
            <w:tcW w:w="7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1976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 xml:space="preserve">Miss </w:t>
            </w:r>
            <w:proofErr w:type="spellStart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Marple</w:t>
            </w:r>
            <w:proofErr w:type="spellEnd"/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'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UK</w:t>
            </w:r>
          </w:p>
        </w:tc>
        <w:tc>
          <w:tcPr>
            <w:tcW w:w="14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Third</w:t>
            </w:r>
          </w:p>
        </w:tc>
        <w:tc>
          <w:tcPr>
            <w:tcW w:w="154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Strangling</w:t>
            </w:r>
          </w:p>
        </w:tc>
        <w:tc>
          <w:tcPr>
            <w:tcW w:w="1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F</w:t>
            </w:r>
          </w:p>
        </w:tc>
        <w:tc>
          <w:tcPr>
            <w:tcW w:w="19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M</w:t>
            </w:r>
          </w:p>
        </w:tc>
        <w:tc>
          <w:tcPr>
            <w:tcW w:w="14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:rsidR="00FC6553" w:rsidRPr="00FC6553" w:rsidRDefault="00FC6553" w:rsidP="00FC6553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en-GB"/>
              </w:rPr>
            </w:pPr>
            <w:r w:rsidRPr="00FC6553">
              <w:rPr>
                <w:rFonts w:ascii="Calibri" w:eastAsia="Times New Roman" w:hAnsi="Calibri" w:cs="Times New Roman"/>
                <w:color w:val="000000"/>
                <w:lang w:eastAsia="en-GB"/>
              </w:rPr>
              <w:t>3.9</w:t>
            </w:r>
          </w:p>
        </w:tc>
      </w:tr>
    </w:tbl>
    <w:p w:rsidR="00AA6949" w:rsidRPr="00FC6553" w:rsidRDefault="00FC6553" w:rsidP="00FC6553"/>
    <w:sectPr w:rsidR="00AA6949" w:rsidRPr="00FC6553" w:rsidSect="00FC6553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C6553"/>
    <w:rsid w:val="005E5AED"/>
    <w:rsid w:val="00DB49EC"/>
    <w:rsid w:val="00FA1E98"/>
    <w:rsid w:val="00FC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94790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528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523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4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B8EA33C3.dotm</Template>
  <TotalTime>10</TotalTime>
  <Pages>2</Pages>
  <Words>740</Words>
  <Characters>4218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Computing Science</Company>
  <LinksUpToDate>false</LinksUpToDate>
  <CharactersWithSpaces>4949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2166340B</dc:creator>
  <cp:lastModifiedBy>2166340B</cp:lastModifiedBy>
  <cp:revision>1</cp:revision>
  <dcterms:created xsi:type="dcterms:W3CDTF">2016-08-24T20:40:00Z</dcterms:created>
  <dcterms:modified xsi:type="dcterms:W3CDTF">2016-08-24T20:52:00Z</dcterms:modified>
</cp:coreProperties>
</file>